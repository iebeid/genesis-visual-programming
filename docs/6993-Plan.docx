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1B" w:rsidRPr="00566014" w:rsidRDefault="00EF60B8">
      <w:pPr>
        <w:pStyle w:val="SectionHeading"/>
        <w:shd w:val="pct15" w:color="auto" w:fill="FFFFFF"/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Displaying data structures and algorithms in a graphical user interface</w:t>
      </w:r>
    </w:p>
    <w:p w:rsidR="00387E33" w:rsidRPr="00566014" w:rsidRDefault="00387E33">
      <w:pPr>
        <w:pStyle w:val="SectionHeading"/>
        <w:shd w:val="pct15" w:color="auto" w:fill="FFFFFF"/>
        <w:jc w:val="center"/>
        <w:rPr>
          <w:rFonts w:ascii="Times New Roman" w:hAnsi="Times New Roman"/>
          <w:sz w:val="28"/>
        </w:rPr>
      </w:pPr>
    </w:p>
    <w:p w:rsidR="005F3E1B" w:rsidRPr="00566014" w:rsidRDefault="00E1420A">
      <w:pPr>
        <w:pStyle w:val="SectionHeading"/>
        <w:shd w:val="pct15" w:color="auto" w:fill="FFFFFF"/>
        <w:jc w:val="center"/>
        <w:rPr>
          <w:rFonts w:ascii="Times New Roman" w:hAnsi="Times New Roman"/>
          <w:sz w:val="28"/>
        </w:rPr>
      </w:pPr>
      <w:r w:rsidRPr="00566014">
        <w:rPr>
          <w:rFonts w:ascii="Times New Roman" w:hAnsi="Times New Roman"/>
          <w:sz w:val="28"/>
        </w:rPr>
        <w:t xml:space="preserve">Internship </w:t>
      </w:r>
      <w:r w:rsidR="005F3E1B" w:rsidRPr="00566014">
        <w:rPr>
          <w:rFonts w:ascii="Times New Roman" w:hAnsi="Times New Roman"/>
          <w:sz w:val="28"/>
        </w:rPr>
        <w:t xml:space="preserve">Project Plan </w:t>
      </w:r>
      <w:r w:rsidRPr="00566014">
        <w:rPr>
          <w:rFonts w:ascii="Times New Roman" w:hAnsi="Times New Roman"/>
          <w:sz w:val="28"/>
        </w:rPr>
        <w:t>for INFT6993</w:t>
      </w:r>
      <w:r w:rsidR="003500ED" w:rsidRPr="00566014">
        <w:rPr>
          <w:rFonts w:ascii="Times New Roman" w:hAnsi="Times New Roman"/>
          <w:sz w:val="28"/>
        </w:rPr>
        <w:t xml:space="preserve">, </w:t>
      </w:r>
      <w:r w:rsidR="00566014">
        <w:rPr>
          <w:rFonts w:ascii="Times New Roman" w:hAnsi="Times New Roman"/>
          <w:sz w:val="28"/>
        </w:rPr>
        <w:t>Spring 2013</w:t>
      </w:r>
    </w:p>
    <w:p w:rsidR="00387E33" w:rsidRPr="00566014" w:rsidRDefault="00387E33">
      <w:pPr>
        <w:pStyle w:val="SectionHeading"/>
        <w:shd w:val="pct15" w:color="auto" w:fill="FFFFFF"/>
        <w:jc w:val="center"/>
        <w:rPr>
          <w:rFonts w:ascii="Times New Roman" w:hAnsi="Times New Roman"/>
          <w:sz w:val="28"/>
        </w:rPr>
      </w:pPr>
    </w:p>
    <w:p w:rsidR="005F3E1B" w:rsidRPr="00566014" w:rsidRDefault="005F3E1B"/>
    <w:p w:rsidR="005F3E1B" w:rsidRPr="00566014" w:rsidRDefault="005F3E1B"/>
    <w:p w:rsidR="005F3E1B" w:rsidRPr="00566014" w:rsidRDefault="005F3E1B">
      <w:pPr>
        <w:pStyle w:val="Subheads"/>
        <w:tabs>
          <w:tab w:val="left" w:pos="4590"/>
          <w:tab w:val="left" w:pos="4950"/>
          <w:tab w:val="right" w:pos="9000"/>
        </w:tabs>
        <w:spacing w:after="0"/>
        <w:rPr>
          <w:sz w:val="22"/>
        </w:rPr>
      </w:pPr>
      <w:r w:rsidRPr="00566014">
        <w:rPr>
          <w:sz w:val="22"/>
        </w:rPr>
        <w:t xml:space="preserve">Prepared By:   </w:t>
      </w:r>
      <w:proofErr w:type="spellStart"/>
      <w:r w:rsidR="00EF60B8">
        <w:rPr>
          <w:sz w:val="22"/>
        </w:rPr>
        <w:t>Ebeid</w:t>
      </w:r>
      <w:proofErr w:type="spellEnd"/>
      <w:r w:rsidR="003500ED" w:rsidRPr="00566014">
        <w:rPr>
          <w:sz w:val="22"/>
        </w:rPr>
        <w:t xml:space="preserve">, </w:t>
      </w:r>
      <w:r w:rsidR="00EF60B8">
        <w:rPr>
          <w:sz w:val="22"/>
        </w:rPr>
        <w:t>Islam</w:t>
      </w:r>
    </w:p>
    <w:p w:rsidR="005F3E1B" w:rsidRPr="00566014" w:rsidRDefault="003500ED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  <w:r w:rsidRPr="00566014">
        <w:tab/>
      </w:r>
      <w:r w:rsidRPr="00566014">
        <w:tab/>
      </w:r>
      <w:r w:rsidRPr="00566014">
        <w:tab/>
        <w:t xml:space="preserve">  </w:t>
      </w:r>
      <w:r w:rsidRPr="00566014">
        <w:rPr>
          <w:sz w:val="16"/>
          <w:szCs w:val="16"/>
        </w:rPr>
        <w:tab/>
      </w:r>
      <w:r w:rsidRPr="00566014">
        <w:rPr>
          <w:sz w:val="16"/>
          <w:szCs w:val="16"/>
        </w:rPr>
        <w:tab/>
      </w:r>
    </w:p>
    <w:p w:rsidR="005F3E1B" w:rsidRPr="00566014" w:rsidRDefault="001F2F02">
      <w:pPr>
        <w:pStyle w:val="Subheads"/>
        <w:tabs>
          <w:tab w:val="left" w:pos="4590"/>
          <w:tab w:val="left" w:pos="4950"/>
          <w:tab w:val="right" w:pos="9000"/>
        </w:tabs>
        <w:spacing w:after="0"/>
        <w:rPr>
          <w:sz w:val="22"/>
        </w:rPr>
      </w:pPr>
      <w:r w:rsidRPr="00566014">
        <w:rPr>
          <w:sz w:val="22"/>
        </w:rPr>
        <w:t xml:space="preserve">Date:  </w:t>
      </w:r>
      <w:r w:rsidR="00EF60B8">
        <w:rPr>
          <w:sz w:val="22"/>
        </w:rPr>
        <w:t>02</w:t>
      </w:r>
      <w:r w:rsidR="00C60AC7" w:rsidRPr="00566014">
        <w:rPr>
          <w:sz w:val="22"/>
        </w:rPr>
        <w:t>/</w:t>
      </w:r>
      <w:r w:rsidR="00EF60B8">
        <w:rPr>
          <w:sz w:val="22"/>
        </w:rPr>
        <w:t>06</w:t>
      </w:r>
      <w:r w:rsidR="00C60AC7" w:rsidRPr="00566014">
        <w:rPr>
          <w:sz w:val="22"/>
        </w:rPr>
        <w:t>/ 201</w:t>
      </w:r>
      <w:r w:rsidR="00D010EA" w:rsidRPr="00566014">
        <w:rPr>
          <w:sz w:val="22"/>
        </w:rPr>
        <w:t>3</w:t>
      </w:r>
    </w:p>
    <w:p w:rsidR="005F3E1B" w:rsidRPr="00566014" w:rsidRDefault="005F3E1B"/>
    <w:p w:rsidR="005F3E1B" w:rsidRPr="00566014" w:rsidRDefault="005F3E1B"/>
    <w:p w:rsidR="005F3E1B" w:rsidRPr="00566014" w:rsidRDefault="00B429D5" w:rsidP="00B429D5">
      <w:pPr>
        <w:pStyle w:val="Heading1"/>
        <w:shd w:val="pct20" w:color="auto" w:fill="auto"/>
        <w:rPr>
          <w:rFonts w:ascii="Times New Roman" w:hAnsi="Times New Roman" w:cs="Times New Roman"/>
          <w:sz w:val="28"/>
        </w:rPr>
      </w:pPr>
      <w:r w:rsidRPr="00566014">
        <w:rPr>
          <w:rFonts w:ascii="Times New Roman" w:hAnsi="Times New Roman" w:cs="Times New Roman"/>
          <w:sz w:val="28"/>
          <w:shd w:val="clear" w:color="auto" w:fill="C0C0C0"/>
        </w:rPr>
        <w:t>A. Statement of Work (Goal)</w:t>
      </w:r>
    </w:p>
    <w:p w:rsidR="005F3E1B" w:rsidRDefault="005F3E1B">
      <w:pPr>
        <w:pStyle w:val="tableheading"/>
        <w:spacing w:before="0"/>
        <w:rPr>
          <w:b w:val="0"/>
          <w:bCs/>
        </w:rPr>
      </w:pPr>
    </w:p>
    <w:p w:rsidR="005134EF" w:rsidRPr="005134EF" w:rsidRDefault="005134EF" w:rsidP="005134EF">
      <w:pPr>
        <w:pStyle w:val="table"/>
        <w:pBdr>
          <w:left w:val="single" w:sz="6" w:space="3" w:color="auto"/>
          <w:bottom w:val="single" w:sz="6" w:space="31" w:color="auto"/>
        </w:pBdr>
        <w:spacing w:after="0"/>
        <w:ind w:left="0" w:right="0"/>
        <w:rPr>
          <w:b/>
          <w:i w:val="0"/>
        </w:rPr>
      </w:pPr>
      <w:r w:rsidRPr="005134EF">
        <w:rPr>
          <w:b/>
          <w:i w:val="0"/>
        </w:rPr>
        <w:t>Design and implement a data structure and algorithm animation system based on Genesis programming language by May 1</w:t>
      </w:r>
      <w:r w:rsidRPr="005134EF">
        <w:rPr>
          <w:b/>
          <w:i w:val="0"/>
          <w:vertAlign w:val="superscript"/>
        </w:rPr>
        <w:t>st</w:t>
      </w:r>
      <w:r w:rsidRPr="005134EF">
        <w:rPr>
          <w:b/>
          <w:i w:val="0"/>
        </w:rPr>
        <w:t>, 2013.</w:t>
      </w:r>
    </w:p>
    <w:p w:rsidR="00112F43" w:rsidRPr="00566014" w:rsidRDefault="00112F43">
      <w:pPr>
        <w:pStyle w:val="SectionHeading"/>
        <w:rPr>
          <w:rFonts w:ascii="Times New Roman" w:hAnsi="Times New Roman"/>
          <w:sz w:val="20"/>
        </w:rPr>
      </w:pPr>
    </w:p>
    <w:p w:rsidR="00112F43" w:rsidRPr="00566014" w:rsidRDefault="00112F43" w:rsidP="00112F43">
      <w:pPr>
        <w:pStyle w:val="Heading1"/>
        <w:shd w:val="pct20" w:color="auto" w:fill="auto"/>
        <w:rPr>
          <w:rFonts w:ascii="Times New Roman" w:hAnsi="Times New Roman" w:cs="Times New Roman"/>
        </w:rPr>
      </w:pPr>
      <w:r w:rsidRPr="00566014">
        <w:rPr>
          <w:rFonts w:ascii="Times New Roman" w:hAnsi="Times New Roman" w:cs="Times New Roman"/>
          <w:sz w:val="28"/>
          <w:shd w:val="pct20" w:color="auto" w:fill="auto"/>
        </w:rPr>
        <w:t>B. Critical Milestone</w:t>
      </w:r>
      <w:r w:rsidR="008459EE" w:rsidRPr="00566014">
        <w:rPr>
          <w:rFonts w:ascii="Times New Roman" w:hAnsi="Times New Roman" w:cs="Times New Roman"/>
          <w:sz w:val="28"/>
          <w:shd w:val="pct20" w:color="auto" w:fill="auto"/>
        </w:rPr>
        <w:t xml:space="preserve"> (Project Schedule)</w:t>
      </w:r>
    </w:p>
    <w:p w:rsidR="00112F43" w:rsidRPr="00566014" w:rsidRDefault="00566014" w:rsidP="00112F43">
      <w:pPr>
        <w:pStyle w:val="narratstyle"/>
        <w:spacing w:before="0"/>
        <w:ind w:left="0"/>
        <w:rPr>
          <w:i/>
          <w:caps/>
          <w:u w:val="single"/>
        </w:rPr>
      </w:pPr>
      <w:r>
        <w:rPr>
          <w:i/>
        </w:rPr>
        <w:t>Give</w:t>
      </w:r>
      <w:r w:rsidR="00112F43" w:rsidRPr="00566014">
        <w:rPr>
          <w:i/>
        </w:rPr>
        <w:t xml:space="preserve"> a detailed listing of </w:t>
      </w:r>
      <w:r>
        <w:rPr>
          <w:b/>
          <w:i/>
        </w:rPr>
        <w:t xml:space="preserve">complete unambiguous measureable </w:t>
      </w:r>
      <w:r w:rsidR="00112F43" w:rsidRPr="00566014">
        <w:rPr>
          <w:i/>
        </w:rPr>
        <w:t xml:space="preserve">project </w:t>
      </w:r>
      <w:r w:rsidR="008459EE" w:rsidRPr="00566014">
        <w:rPr>
          <w:i/>
        </w:rPr>
        <w:t xml:space="preserve">tasks to be </w:t>
      </w:r>
      <w:r>
        <w:rPr>
          <w:i/>
        </w:rPr>
        <w:t>done</w:t>
      </w:r>
      <w:r w:rsidR="008459EE" w:rsidRPr="00566014">
        <w:rPr>
          <w:i/>
        </w:rPr>
        <w:t xml:space="preserve">, </w:t>
      </w:r>
      <w:r>
        <w:rPr>
          <w:i/>
        </w:rPr>
        <w:t>including</w:t>
      </w:r>
      <w:r w:rsidR="008459EE" w:rsidRPr="00566014">
        <w:rPr>
          <w:i/>
        </w:rPr>
        <w:t xml:space="preserve"> planning, training, important meeting, researching, requirement analyzing, system design, coding, testing, documentation and presentation</w:t>
      </w:r>
      <w:r w:rsidR="002801CE" w:rsidRPr="00566014">
        <w:rPr>
          <w:i/>
        </w:rPr>
        <w:t>, etc.</w:t>
      </w:r>
    </w:p>
    <w:p w:rsidR="00112F43" w:rsidRPr="00566014" w:rsidRDefault="00112F43" w:rsidP="00112F43">
      <w:pPr>
        <w:pStyle w:val="MainSectionText"/>
        <w:rPr>
          <w:rFonts w:ascii="Times New Roman" w:hAnsi="Times New Roman"/>
          <w:noProof w:val="0"/>
        </w:rPr>
      </w:pPr>
    </w:p>
    <w:tbl>
      <w:tblPr>
        <w:tblW w:w="10800" w:type="dxa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40"/>
        <w:gridCol w:w="3510"/>
        <w:gridCol w:w="2520"/>
        <w:gridCol w:w="1170"/>
        <w:gridCol w:w="1530"/>
        <w:gridCol w:w="1530"/>
      </w:tblGrid>
      <w:tr w:rsidR="0098471C" w:rsidRPr="00566014" w:rsidTr="005134EF">
        <w:trPr>
          <w:cantSplit/>
          <w:trHeight w:val="3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  <w:r w:rsidRPr="00566014">
              <w:t>No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  <w:r w:rsidRPr="00566014">
              <w:t>Task Description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  <w:r w:rsidRPr="00566014">
              <w:t>Product/Document</w:t>
            </w:r>
          </w:p>
          <w:p w:rsidR="0098471C" w:rsidRPr="00566014" w:rsidRDefault="0098471C" w:rsidP="005134EF">
            <w:pPr>
              <w:jc w:val="center"/>
            </w:pPr>
            <w:r w:rsidRPr="00566014">
              <w:t>Completed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  <w:r w:rsidRPr="00566014">
              <w:t>Total Effort</w:t>
            </w:r>
          </w:p>
          <w:p w:rsidR="0098471C" w:rsidRPr="00566014" w:rsidRDefault="0098471C" w:rsidP="005134EF">
            <w:pPr>
              <w:jc w:val="center"/>
            </w:pPr>
            <w:r w:rsidRPr="00566014">
              <w:t>(hours)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  <w:r w:rsidRPr="00566014">
              <w:t>Begin Date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  <w:r w:rsidRPr="00566014">
              <w:t>Projected Date</w:t>
            </w:r>
          </w:p>
          <w:p w:rsidR="0098471C" w:rsidRPr="00566014" w:rsidRDefault="0098471C" w:rsidP="005134EF">
            <w:pPr>
              <w:jc w:val="center"/>
            </w:pPr>
            <w:r w:rsidRPr="00566014">
              <w:t>of Completion</w:t>
            </w:r>
          </w:p>
        </w:tc>
      </w:tr>
      <w:tr w:rsidR="0098471C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98471C" w:rsidRPr="00566014" w:rsidRDefault="0098471C" w:rsidP="005134EF">
            <w:pPr>
              <w:ind w:left="360" w:right="96" w:hanging="360"/>
              <w:jc w:val="center"/>
            </w:pPr>
            <w:r w:rsidRPr="00566014">
              <w:t>1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98471C" w:rsidRPr="00566014">
              <w:instrText xml:space="preserve"> FORMTEXT </w:instrText>
            </w:r>
            <w:r w:rsidRPr="00566014">
              <w:fldChar w:fldCharType="separate"/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98471C" w:rsidRPr="00566014" w:rsidRDefault="005134EF" w:rsidP="005134EF">
            <w:pPr>
              <w:jc w:val="center"/>
            </w:pPr>
            <w:r>
              <w:t>Design Document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98471C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98471C" w:rsidRPr="00566014">
              <w:instrText xml:space="preserve"> FORMTEXT </w:instrText>
            </w:r>
            <w:r w:rsidRPr="00566014">
              <w:fldChar w:fldCharType="separate"/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98471C" w:rsidRPr="00566014">
              <w:instrText xml:space="preserve"> FORMTEXT </w:instrText>
            </w:r>
            <w:r w:rsidRPr="00566014">
              <w:fldChar w:fldCharType="separate"/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71C" w:rsidRPr="00566014" w:rsidRDefault="005134EF" w:rsidP="005134EF">
            <w:pPr>
              <w:jc w:val="center"/>
            </w:pPr>
            <w:r>
              <w:t>02/28/2012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98471C" w:rsidRPr="00566014">
              <w:instrText xml:space="preserve"> FORMTEXT </w:instrText>
            </w:r>
            <w:r w:rsidR="00E26CAE" w:rsidRPr="00566014">
              <w:fldChar w:fldCharType="separate"/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98471C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  <w:tr w:rsidR="004B553B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4B553B" w:rsidRPr="00566014" w:rsidRDefault="004B553B" w:rsidP="005134EF">
            <w:pPr>
              <w:ind w:left="360" w:right="96" w:hanging="360"/>
              <w:jc w:val="center"/>
            </w:pPr>
            <w:r w:rsidRPr="00566014">
              <w:t>2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4B553B" w:rsidRPr="00566014" w:rsidRDefault="005134EF" w:rsidP="005134EF">
            <w:pPr>
              <w:jc w:val="center"/>
            </w:pPr>
            <w:r>
              <w:t>Implementation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4B553B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CA390C" w:rsidP="005134EF">
            <w:pPr>
              <w:jc w:val="center"/>
            </w:pPr>
            <w:r>
              <w:t>05/01/2013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="00E26CAE"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  <w:tr w:rsidR="004B553B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4B553B" w:rsidRPr="00566014" w:rsidRDefault="004B553B" w:rsidP="005134EF">
            <w:pPr>
              <w:ind w:left="360" w:right="96" w:hanging="360"/>
              <w:jc w:val="center"/>
            </w:pPr>
            <w:r w:rsidRPr="00566014">
              <w:t>3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4B553B" w:rsidRPr="00566014" w:rsidRDefault="005134EF" w:rsidP="005134EF">
            <w:pPr>
              <w:jc w:val="center"/>
            </w:pPr>
            <w:r>
              <w:t>Testing based on the scenarios in the design document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4B553B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CA390C" w:rsidP="005134EF">
            <w:pPr>
              <w:jc w:val="center"/>
            </w:pPr>
            <w:r>
              <w:t>05/01/2013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="00E26CAE"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  <w:tr w:rsidR="004B553B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4B553B" w:rsidRPr="00566014" w:rsidRDefault="004B553B" w:rsidP="005134EF">
            <w:pPr>
              <w:ind w:left="360" w:right="96" w:hanging="360"/>
              <w:jc w:val="center"/>
            </w:pPr>
            <w:r w:rsidRPr="00566014">
              <w:t>4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4B553B" w:rsidRPr="00566014" w:rsidRDefault="005134EF" w:rsidP="005134EF">
            <w:pPr>
              <w:jc w:val="center"/>
            </w:pPr>
            <w:r>
              <w:t>User Manual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4B553B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CA390C" w:rsidP="005134EF">
            <w:pPr>
              <w:jc w:val="center"/>
            </w:pPr>
            <w:r>
              <w:t>05/01/2013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="00E26CAE"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  <w:tr w:rsidR="004B553B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4B553B" w:rsidRPr="00566014" w:rsidRDefault="004B553B" w:rsidP="005134EF">
            <w:pPr>
              <w:ind w:left="360" w:right="96" w:hanging="360"/>
              <w:jc w:val="center"/>
            </w:pPr>
            <w:r w:rsidRPr="00566014">
              <w:t>5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4B553B" w:rsidRPr="00566014" w:rsidRDefault="005134EF" w:rsidP="005134EF">
            <w:pPr>
              <w:jc w:val="center"/>
            </w:pPr>
            <w:r>
              <w:t>Report 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4B553B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CA390C" w:rsidP="00CA390C">
            <w:pPr>
              <w:jc w:val="center"/>
            </w:pPr>
            <w:r>
              <w:t>02/28/2013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="00E26CAE"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  <w:tr w:rsidR="004B553B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4B553B" w:rsidRPr="00566014" w:rsidRDefault="004B553B" w:rsidP="005134EF">
            <w:pPr>
              <w:ind w:left="360" w:right="96" w:hanging="360"/>
              <w:jc w:val="center"/>
            </w:pPr>
            <w:r w:rsidRPr="00566014">
              <w:t>6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4B553B" w:rsidRPr="00566014" w:rsidRDefault="005134EF" w:rsidP="005134EF">
            <w:pPr>
              <w:jc w:val="center"/>
            </w:pPr>
            <w:r>
              <w:t>Report 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4B553B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CA390C" w:rsidP="005134EF">
            <w:pPr>
              <w:jc w:val="center"/>
            </w:pPr>
            <w:r>
              <w:t>03/30/2013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="00E26CAE"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  <w:tr w:rsidR="004B553B" w:rsidRPr="00566014" w:rsidTr="005134EF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941" w:rsidRPr="00566014" w:rsidRDefault="00F41941" w:rsidP="005134EF">
            <w:pPr>
              <w:ind w:left="360" w:right="96" w:hanging="360"/>
              <w:jc w:val="center"/>
            </w:pPr>
          </w:p>
          <w:p w:rsidR="004B553B" w:rsidRPr="00566014" w:rsidRDefault="004B553B" w:rsidP="005134EF">
            <w:pPr>
              <w:ind w:left="360" w:right="96" w:hanging="360"/>
              <w:jc w:val="center"/>
            </w:pPr>
            <w:r w:rsidRPr="00566014">
              <w:t>7</w:t>
            </w:r>
          </w:p>
          <w:p w:rsidR="00F41941" w:rsidRPr="00566014" w:rsidRDefault="00F41941" w:rsidP="005134EF">
            <w:pPr>
              <w:ind w:left="360" w:right="96" w:hanging="360"/>
              <w:jc w:val="center"/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4B553B" w:rsidRPr="00566014" w:rsidRDefault="005134EF" w:rsidP="005134EF">
            <w:pPr>
              <w:jc w:val="center"/>
            </w:pPr>
            <w:r>
              <w:t>Final Presentation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4B553B" w:rsidP="005134EF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E26CAE" w:rsidP="005134EF">
            <w:pPr>
              <w:jc w:val="center"/>
            </w:pPr>
            <w:r w:rsidRPr="00566014"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53B" w:rsidRPr="00566014" w:rsidRDefault="00CA390C" w:rsidP="005134EF">
            <w:pPr>
              <w:jc w:val="center"/>
            </w:pPr>
            <w:r>
              <w:t>05/01/2013</w:t>
            </w:r>
            <w:r w:rsidR="00E26CAE" w:rsidRPr="00566014"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="004B553B" w:rsidRPr="00566014">
              <w:instrText xml:space="preserve"> FORMTEXT </w:instrText>
            </w:r>
            <w:r w:rsidR="00E26CAE" w:rsidRPr="00566014">
              <w:fldChar w:fldCharType="separate"/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4B553B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</w:tc>
      </w:tr>
    </w:tbl>
    <w:p w:rsidR="00112F43" w:rsidRPr="00566014" w:rsidRDefault="00112F43">
      <w:pPr>
        <w:pStyle w:val="SectionHeading"/>
        <w:rPr>
          <w:rFonts w:ascii="Times New Roman" w:hAnsi="Times New Roman"/>
          <w:sz w:val="20"/>
        </w:rPr>
      </w:pPr>
    </w:p>
    <w:p w:rsidR="005F3E1B" w:rsidRPr="00566014" w:rsidRDefault="00674248">
      <w:pPr>
        <w:pStyle w:val="SectionHeading"/>
        <w:spacing w:line="0" w:lineRule="atLeast"/>
        <w:rPr>
          <w:rFonts w:ascii="Times New Roman" w:hAnsi="Times New Roman"/>
          <w:b w:val="0"/>
          <w:sz w:val="20"/>
          <w:u w:val="single"/>
        </w:rPr>
      </w:pPr>
      <w:r w:rsidRPr="00566014">
        <w:rPr>
          <w:rFonts w:ascii="Times New Roman" w:hAnsi="Times New Roman"/>
          <w:b w:val="0"/>
          <w:sz w:val="22"/>
        </w:rPr>
        <w:t>*Attach a Gantt chart here is recommended.</w:t>
      </w:r>
      <w:r w:rsidR="00F41941" w:rsidRPr="00566014">
        <w:rPr>
          <w:rFonts w:ascii="Times New Roman" w:hAnsi="Times New Roman"/>
          <w:b w:val="0"/>
          <w:sz w:val="20"/>
          <w:u w:val="single"/>
        </w:rPr>
        <w:br w:type="page"/>
      </w:r>
    </w:p>
    <w:p w:rsidR="005F3E1B" w:rsidRPr="00566014" w:rsidRDefault="0086515C" w:rsidP="00112F43">
      <w:pPr>
        <w:pStyle w:val="Heading1"/>
        <w:shd w:val="pct20" w:color="auto" w:fill="auto"/>
        <w:rPr>
          <w:rFonts w:ascii="Times New Roman" w:hAnsi="Times New Roman" w:cs="Times New Roman"/>
        </w:rPr>
      </w:pPr>
      <w:r w:rsidRPr="00566014">
        <w:rPr>
          <w:rFonts w:ascii="Times New Roman" w:hAnsi="Times New Roman" w:cs="Times New Roman"/>
          <w:sz w:val="28"/>
          <w:shd w:val="pct20" w:color="auto" w:fill="auto"/>
        </w:rPr>
        <w:lastRenderedPageBreak/>
        <w:t>C</w:t>
      </w:r>
      <w:r w:rsidR="00112F43" w:rsidRPr="00566014">
        <w:rPr>
          <w:rFonts w:ascii="Times New Roman" w:hAnsi="Times New Roman" w:cs="Times New Roman"/>
          <w:sz w:val="28"/>
          <w:shd w:val="pct20" w:color="auto" w:fill="auto"/>
        </w:rPr>
        <w:t xml:space="preserve">. Technology </w:t>
      </w:r>
      <w:r w:rsidR="004B553B" w:rsidRPr="00566014">
        <w:rPr>
          <w:rFonts w:ascii="Times New Roman" w:hAnsi="Times New Roman" w:cs="Times New Roman"/>
          <w:sz w:val="28"/>
          <w:shd w:val="pct20" w:color="auto" w:fill="auto"/>
        </w:rPr>
        <w:t xml:space="preserve">&amp; Resources </w:t>
      </w:r>
      <w:r w:rsidR="005F3E1B" w:rsidRPr="00566014">
        <w:rPr>
          <w:rFonts w:ascii="Times New Roman" w:hAnsi="Times New Roman" w:cs="Times New Roman"/>
          <w:sz w:val="28"/>
          <w:shd w:val="pct20" w:color="auto" w:fill="auto"/>
        </w:rPr>
        <w:t>Requirements</w:t>
      </w:r>
    </w:p>
    <w:p w:rsidR="005F3E1B" w:rsidRPr="00566014" w:rsidRDefault="005F3E1B">
      <w:pPr>
        <w:pStyle w:val="narratstyle"/>
        <w:spacing w:before="0"/>
        <w:ind w:left="0"/>
        <w:rPr>
          <w:i/>
          <w:caps/>
          <w:u w:val="single"/>
        </w:rPr>
      </w:pPr>
      <w:proofErr w:type="gramStart"/>
      <w:r w:rsidRPr="00566014">
        <w:rPr>
          <w:i/>
        </w:rPr>
        <w:t xml:space="preserve">Provides a </w:t>
      </w:r>
      <w:r w:rsidR="0086515C" w:rsidRPr="00566014">
        <w:rPr>
          <w:i/>
        </w:rPr>
        <w:t xml:space="preserve">list of technologies, hardware/software tools or packages, </w:t>
      </w:r>
      <w:r w:rsidR="00E1420A" w:rsidRPr="00566014">
        <w:rPr>
          <w:i/>
        </w:rPr>
        <w:t xml:space="preserve">or </w:t>
      </w:r>
      <w:proofErr w:type="spellStart"/>
      <w:r w:rsidR="00E1420A" w:rsidRPr="00566014">
        <w:rPr>
          <w:i/>
        </w:rPr>
        <w:t>equipments</w:t>
      </w:r>
      <w:proofErr w:type="spellEnd"/>
      <w:r w:rsidR="00E1420A" w:rsidRPr="00566014">
        <w:rPr>
          <w:i/>
        </w:rPr>
        <w:t xml:space="preserve"> required to complete the project.</w:t>
      </w:r>
      <w:proofErr w:type="gramEnd"/>
      <w:r w:rsidR="00E1420A" w:rsidRPr="00566014">
        <w:rPr>
          <w:i/>
        </w:rPr>
        <w:t xml:space="preserve"> Your sponsor should supply and support these items during your internship.</w:t>
      </w:r>
    </w:p>
    <w:p w:rsidR="005F3E1B" w:rsidRPr="00566014" w:rsidRDefault="005F3E1B">
      <w:pPr>
        <w:pStyle w:val="MainSectionText"/>
        <w:rPr>
          <w:rFonts w:ascii="Times New Roman" w:hAnsi="Times New Roman"/>
          <w:noProof w:val="0"/>
        </w:rPr>
      </w:pPr>
    </w:p>
    <w:tbl>
      <w:tblPr>
        <w:tblW w:w="10800" w:type="dxa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40"/>
        <w:gridCol w:w="10260"/>
      </w:tblGrid>
      <w:tr w:rsidR="00E1420A" w:rsidRPr="00566014" w:rsidTr="00292F36">
        <w:trPr>
          <w:cantSplit/>
          <w:trHeight w:val="3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jc w:val="center"/>
            </w:pPr>
            <w:r w:rsidRPr="00566014">
              <w:t>No</w:t>
            </w:r>
          </w:p>
        </w:tc>
        <w:tc>
          <w:tcPr>
            <w:tcW w:w="10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jc w:val="center"/>
            </w:pPr>
            <w:r w:rsidRPr="00566014">
              <w:t>Requirement Description</w:t>
            </w:r>
          </w:p>
        </w:tc>
      </w:tr>
      <w:tr w:rsidR="00E1420A" w:rsidRPr="00566014" w:rsidTr="00292F36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ind w:left="360" w:right="96" w:hanging="360"/>
              <w:jc w:val="center"/>
            </w:pPr>
            <w:r w:rsidRPr="00566014">
              <w:t>1</w:t>
            </w:r>
          </w:p>
        </w:tc>
        <w:tc>
          <w:tcPr>
            <w:tcW w:w="10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292F36" w:rsidP="00292F36">
            <w:pPr>
              <w:jc w:val="center"/>
            </w:pPr>
            <w:proofErr w:type="spellStart"/>
            <w:r>
              <w:t>Netbeans</w:t>
            </w:r>
            <w:proofErr w:type="spellEnd"/>
            <w:r>
              <w:t xml:space="preserve"> IDE</w:t>
            </w:r>
            <w:r w:rsidR="00E26CAE"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E1420A" w:rsidRPr="00566014">
              <w:instrText xml:space="preserve"> FORMTEXT </w:instrText>
            </w:r>
            <w:r w:rsidR="00E26CAE" w:rsidRPr="00566014">
              <w:fldChar w:fldCharType="separate"/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  <w:p w:rsidR="00E1420A" w:rsidRPr="00566014" w:rsidRDefault="00E1420A" w:rsidP="00292F36">
            <w:pPr>
              <w:jc w:val="center"/>
            </w:pPr>
          </w:p>
        </w:tc>
      </w:tr>
      <w:tr w:rsidR="00E1420A" w:rsidRPr="00566014" w:rsidTr="00292F36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ind w:left="360" w:right="96" w:hanging="360"/>
              <w:jc w:val="center"/>
            </w:pPr>
            <w:r w:rsidRPr="00566014">
              <w:t>2</w:t>
            </w:r>
          </w:p>
        </w:tc>
        <w:tc>
          <w:tcPr>
            <w:tcW w:w="10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292F36" w:rsidP="00292F36">
            <w:pPr>
              <w:jc w:val="center"/>
            </w:pPr>
            <w:r>
              <w:t>Java FX package</w:t>
            </w:r>
            <w:r w:rsidR="00E26CAE"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E1420A" w:rsidRPr="00566014">
              <w:instrText xml:space="preserve"> FORMTEXT </w:instrText>
            </w:r>
            <w:r w:rsidR="00E26CAE" w:rsidRPr="00566014">
              <w:fldChar w:fldCharType="separate"/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  <w:p w:rsidR="00E1420A" w:rsidRPr="00566014" w:rsidRDefault="00E1420A" w:rsidP="00292F36">
            <w:pPr>
              <w:jc w:val="center"/>
            </w:pPr>
          </w:p>
        </w:tc>
      </w:tr>
      <w:tr w:rsidR="00E1420A" w:rsidRPr="00566014" w:rsidTr="00292F36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ind w:left="360" w:right="96" w:hanging="360"/>
              <w:jc w:val="center"/>
            </w:pPr>
            <w:r w:rsidRPr="00566014">
              <w:t>3</w:t>
            </w:r>
          </w:p>
        </w:tc>
        <w:tc>
          <w:tcPr>
            <w:tcW w:w="10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292F36" w:rsidP="00292F36">
            <w:pPr>
              <w:jc w:val="center"/>
            </w:pPr>
            <w:r>
              <w:t>Genesis language code</w:t>
            </w:r>
            <w:r w:rsidR="00E26CAE"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E1420A" w:rsidRPr="00566014">
              <w:instrText xml:space="preserve"> FORMTEXT </w:instrText>
            </w:r>
            <w:r w:rsidR="00E26CAE" w:rsidRPr="00566014">
              <w:fldChar w:fldCharType="separate"/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26CAE" w:rsidRPr="00566014">
              <w:fldChar w:fldCharType="end"/>
            </w:r>
          </w:p>
          <w:p w:rsidR="00E1420A" w:rsidRPr="00566014" w:rsidRDefault="00E1420A" w:rsidP="00292F36">
            <w:pPr>
              <w:jc w:val="center"/>
            </w:pPr>
          </w:p>
        </w:tc>
      </w:tr>
      <w:tr w:rsidR="00E1420A" w:rsidRPr="00566014" w:rsidTr="00292F36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ind w:left="360" w:right="96" w:hanging="360"/>
              <w:jc w:val="center"/>
            </w:pPr>
            <w:r w:rsidRPr="00566014">
              <w:t>4</w:t>
            </w:r>
          </w:p>
        </w:tc>
        <w:tc>
          <w:tcPr>
            <w:tcW w:w="10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26CAE" w:rsidP="00292F36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E1420A" w:rsidRPr="00566014">
              <w:instrText xml:space="preserve"> FORMTEXT </w:instrText>
            </w:r>
            <w:r w:rsidRPr="00566014">
              <w:fldChar w:fldCharType="separate"/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E1420A" w:rsidRPr="00566014" w:rsidRDefault="00E1420A" w:rsidP="00292F36">
            <w:pPr>
              <w:jc w:val="center"/>
            </w:pPr>
          </w:p>
        </w:tc>
      </w:tr>
      <w:tr w:rsidR="00E1420A" w:rsidRPr="00566014" w:rsidTr="00292F36">
        <w:trPr>
          <w:cantSplit/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1420A" w:rsidP="00292F36">
            <w:pPr>
              <w:ind w:left="360" w:right="96" w:hanging="360"/>
              <w:jc w:val="center"/>
            </w:pPr>
            <w:r w:rsidRPr="00566014">
              <w:t>5</w:t>
            </w:r>
          </w:p>
        </w:tc>
        <w:tc>
          <w:tcPr>
            <w:tcW w:w="10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420A" w:rsidRPr="00566014" w:rsidRDefault="00E26CAE" w:rsidP="00292F36">
            <w:pPr>
              <w:jc w:val="center"/>
            </w:pPr>
            <w:r w:rsidRPr="00566014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E1420A" w:rsidRPr="00566014">
              <w:instrText xml:space="preserve"> FORMTEXT </w:instrText>
            </w:r>
            <w:r w:rsidRPr="00566014">
              <w:fldChar w:fldCharType="separate"/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="00E1420A" w:rsidRPr="00566014">
              <w:rPr>
                <w:rFonts w:eastAsia="MS Gothic"/>
                <w:noProof/>
              </w:rPr>
              <w:t> </w:t>
            </w:r>
            <w:r w:rsidRPr="00566014">
              <w:fldChar w:fldCharType="end"/>
            </w:r>
          </w:p>
          <w:p w:rsidR="00E1420A" w:rsidRPr="00566014" w:rsidRDefault="00E1420A" w:rsidP="00292F36">
            <w:pPr>
              <w:jc w:val="center"/>
            </w:pPr>
          </w:p>
        </w:tc>
      </w:tr>
    </w:tbl>
    <w:p w:rsidR="005F3E1B" w:rsidRPr="00566014" w:rsidRDefault="005F3E1B">
      <w:pPr>
        <w:pStyle w:val="SectionHeading"/>
        <w:spacing w:line="0" w:lineRule="atLeast"/>
        <w:rPr>
          <w:rFonts w:ascii="Times New Roman" w:hAnsi="Times New Roman"/>
          <w:b w:val="0"/>
          <w:bCs/>
          <w:sz w:val="20"/>
        </w:rPr>
      </w:pPr>
    </w:p>
    <w:p w:rsidR="005F3E1B" w:rsidRPr="00566014" w:rsidRDefault="005F3E1B"/>
    <w:p w:rsidR="000516CD" w:rsidRPr="00566014" w:rsidRDefault="000516CD" w:rsidP="000516CD">
      <w:pPr>
        <w:pStyle w:val="Heading1"/>
        <w:shd w:val="pct20" w:color="auto" w:fill="auto"/>
        <w:rPr>
          <w:rFonts w:ascii="Times New Roman" w:hAnsi="Times New Roman" w:cs="Times New Roman"/>
        </w:rPr>
      </w:pPr>
      <w:r w:rsidRPr="00566014">
        <w:rPr>
          <w:rFonts w:ascii="Times New Roman" w:hAnsi="Times New Roman" w:cs="Times New Roman"/>
          <w:sz w:val="28"/>
          <w:shd w:val="pct20" w:color="auto" w:fill="auto"/>
        </w:rPr>
        <w:t>D. Project Assumptions &amp; Constraints</w:t>
      </w:r>
      <w:r w:rsidR="00CB174C" w:rsidRPr="00566014">
        <w:rPr>
          <w:rFonts w:ascii="Times New Roman" w:hAnsi="Times New Roman" w:cs="Times New Roman"/>
          <w:sz w:val="28"/>
          <w:shd w:val="pct20" w:color="auto" w:fill="auto"/>
        </w:rPr>
        <w:t xml:space="preserve"> (if any)</w:t>
      </w:r>
    </w:p>
    <w:p w:rsidR="000516CD" w:rsidRPr="00566014" w:rsidRDefault="000516CD" w:rsidP="000516CD">
      <w:pPr>
        <w:pStyle w:val="narratstyle"/>
        <w:ind w:left="0"/>
        <w:rPr>
          <w:i/>
          <w:iCs/>
        </w:rPr>
      </w:pPr>
      <w:r w:rsidRPr="00566014">
        <w:rPr>
          <w:rStyle w:val="def-contents1"/>
          <w:i/>
          <w:iCs/>
        </w:rPr>
        <w:t>List constraints and/or assumptions made about the project</w:t>
      </w:r>
      <w:r w:rsidR="00CB174C" w:rsidRPr="00566014">
        <w:rPr>
          <w:rStyle w:val="def-contents1"/>
          <w:i/>
          <w:iCs/>
        </w:rPr>
        <w:t xml:space="preserve"> that might possibly affect the success of your internship</w:t>
      </w:r>
      <w:r w:rsidR="00932D4E" w:rsidRPr="00566014">
        <w:rPr>
          <w:rStyle w:val="def-contents1"/>
          <w:i/>
          <w:iCs/>
        </w:rPr>
        <w:t xml:space="preserve"> and should be aware of by your sponsor and instructor of the course.</w:t>
      </w:r>
    </w:p>
    <w:p w:rsidR="000516CD" w:rsidRPr="00566014" w:rsidRDefault="000516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8"/>
      </w:tblGrid>
      <w:tr w:rsidR="000516CD" w:rsidRPr="00566014" w:rsidTr="00674248">
        <w:trPr>
          <w:trHeight w:val="3860"/>
        </w:trPr>
        <w:tc>
          <w:tcPr>
            <w:tcW w:w="10908" w:type="dxa"/>
          </w:tcPr>
          <w:p w:rsidR="000516CD" w:rsidRPr="00566014" w:rsidRDefault="000516CD" w:rsidP="009C3E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</w:rPr>
            </w:pPr>
            <w:bookmarkStart w:id="0" w:name="_GoBack"/>
            <w:bookmarkEnd w:id="0"/>
          </w:p>
        </w:tc>
      </w:tr>
    </w:tbl>
    <w:p w:rsidR="000516CD" w:rsidRPr="00566014" w:rsidRDefault="000516CD"/>
    <w:p w:rsidR="005F3E1B" w:rsidRPr="00566014" w:rsidRDefault="005F3E1B">
      <w:pPr>
        <w:pStyle w:val="SectionHeading"/>
        <w:spacing w:line="0" w:lineRule="atLeast"/>
        <w:rPr>
          <w:rFonts w:ascii="Times New Roman" w:hAnsi="Times New Roman"/>
          <w:b w:val="0"/>
          <w:bCs/>
          <w:sz w:val="20"/>
        </w:rPr>
      </w:pPr>
    </w:p>
    <w:p w:rsidR="005F3E1B" w:rsidRPr="00566014" w:rsidRDefault="005F3E1B">
      <w:pPr>
        <w:pStyle w:val="formtext-small"/>
        <w:spacing w:before="0"/>
        <w:rPr>
          <w:iCs/>
        </w:rPr>
      </w:pPr>
    </w:p>
    <w:sectPr w:rsidR="005F3E1B" w:rsidRPr="00566014" w:rsidSect="00B10441">
      <w:headerReference w:type="default" r:id="rId8"/>
      <w:footerReference w:type="default" r:id="rId9"/>
      <w:footerReference w:type="first" r:id="rId10"/>
      <w:pgSz w:w="12240" w:h="15840" w:code="1"/>
      <w:pgMar w:top="720" w:right="720" w:bottom="1008" w:left="72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3F" w:rsidRDefault="00736B3F">
      <w:r>
        <w:separator/>
      </w:r>
    </w:p>
  </w:endnote>
  <w:endnote w:type="continuationSeparator" w:id="0">
    <w:p w:rsidR="00736B3F" w:rsidRDefault="0073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20A" w:rsidRPr="00E1420A" w:rsidRDefault="005F3E1B" w:rsidP="00566014">
    <w:pPr>
      <w:pStyle w:val="Footer"/>
      <w:tabs>
        <w:tab w:val="clear" w:pos="8640"/>
        <w:tab w:val="right" w:pos="10800"/>
      </w:tabs>
      <w:jc w:val="left"/>
      <w:rPr>
        <w:rFonts w:ascii="Arial" w:hAnsi="Arial" w:cs="Arial"/>
        <w:color w:val="808080"/>
        <w:sz w:val="18"/>
      </w:rPr>
    </w:pPr>
    <w:r>
      <w:rPr>
        <w:rFonts w:ascii="Arial" w:hAnsi="Arial" w:cs="Arial"/>
        <w:color w:val="808080"/>
        <w:sz w:val="16"/>
      </w:rPr>
      <w:t>Project P</w:t>
    </w:r>
    <w:r w:rsidR="004171B4">
      <w:rPr>
        <w:rFonts w:ascii="Arial" w:hAnsi="Arial" w:cs="Arial"/>
        <w:color w:val="808080"/>
        <w:sz w:val="16"/>
      </w:rPr>
      <w:t>lan</w:t>
    </w:r>
    <w:r>
      <w:rPr>
        <w:rFonts w:ascii="Arial" w:hAnsi="Arial" w:cs="Arial"/>
        <w:color w:val="808080"/>
        <w:sz w:val="16"/>
      </w:rPr>
      <w:tab/>
    </w:r>
    <w:r w:rsidR="00E1420A">
      <w:rPr>
        <w:rFonts w:ascii="Arial" w:hAnsi="Arial" w:cs="Arial"/>
        <w:color w:val="808080"/>
        <w:sz w:val="16"/>
      </w:rPr>
      <w:t>MSIT of Computer and Information Science</w:t>
    </w:r>
    <w:r w:rsidR="00566014">
      <w:rPr>
        <w:rFonts w:ascii="Arial" w:hAnsi="Arial" w:cs="Arial"/>
        <w:color w:val="808080"/>
        <w:sz w:val="16"/>
      </w:rPr>
      <w:tab/>
    </w:r>
    <w:r w:rsidR="00E1420A" w:rsidRPr="00E1420A">
      <w:rPr>
        <w:rFonts w:ascii="Arial" w:hAnsi="Arial" w:cs="Arial"/>
        <w:color w:val="808080"/>
        <w:sz w:val="18"/>
      </w:rPr>
      <w:t>Arkansas Tech University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E1B" w:rsidRDefault="005F3E1B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  <w:tab w:val="right" w:pos="12960"/>
      </w:tabs>
    </w:pPr>
    <w:r>
      <w:rPr>
        <w:i/>
        <w:sz w:val="18"/>
      </w:rPr>
      <w:t>PMM0501</w:t>
    </w:r>
    <w:r>
      <w:rPr>
        <w:sz w:val="18"/>
      </w:rPr>
      <w:tab/>
      <w:t xml:space="preserve">Page </w:t>
    </w:r>
    <w:r w:rsidR="00E26CAE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 w:rsidR="00E26CAE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E26CAE">
      <w:rPr>
        <w:rStyle w:val="PageNumber"/>
        <w:sz w:val="18"/>
      </w:rPr>
      <w:fldChar w:fldCharType="end"/>
    </w:r>
    <w:r>
      <w:rPr>
        <w:sz w:val="18"/>
      </w:rPr>
      <w:tab/>
    </w:r>
    <w:r>
      <w:rPr>
        <w:i/>
        <w:sz w:val="18"/>
      </w:rPr>
      <w:t>Project Plan Template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3F" w:rsidRDefault="00736B3F">
      <w:r>
        <w:separator/>
      </w:r>
    </w:p>
  </w:footnote>
  <w:footnote w:type="continuationSeparator" w:id="0">
    <w:p w:rsidR="00736B3F" w:rsidRDefault="00736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E1B" w:rsidRDefault="005F3E1B">
    <w:pPr>
      <w:pStyle w:val="Header"/>
      <w:tabs>
        <w:tab w:val="clear" w:pos="4320"/>
        <w:tab w:val="clear" w:pos="8640"/>
        <w:tab w:val="left" w:pos="2160"/>
        <w:tab w:val="left" w:pos="6480"/>
        <w:tab w:val="right" w:pos="1026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EC5945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13636FF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13B125C9"/>
    <w:multiLevelType w:val="hybridMultilevel"/>
    <w:tmpl w:val="D7DE082E"/>
    <w:lvl w:ilvl="0" w:tplc="C02256A2">
      <w:start w:val="5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7E3FD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25381EF0"/>
    <w:multiLevelType w:val="hybridMultilevel"/>
    <w:tmpl w:val="C4765A4A"/>
    <w:lvl w:ilvl="0" w:tplc="CB80A35A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162ED7"/>
    <w:multiLevelType w:val="hybridMultilevel"/>
    <w:tmpl w:val="5B9AA9B8"/>
    <w:lvl w:ilvl="0" w:tplc="D60C0F1E">
      <w:start w:val="1"/>
      <w:numFmt w:val="upperLetter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7F2111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345C7BBB"/>
    <w:multiLevelType w:val="hybridMultilevel"/>
    <w:tmpl w:val="8AE4EF38"/>
    <w:lvl w:ilvl="0" w:tplc="47340808">
      <w:start w:val="5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276365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">
    <w:nsid w:val="38903906"/>
    <w:multiLevelType w:val="hybridMultilevel"/>
    <w:tmpl w:val="D750A4E6"/>
    <w:lvl w:ilvl="0" w:tplc="0874A9D0">
      <w:start w:val="1"/>
      <w:numFmt w:val="upperLetter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FD331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2">
    <w:nsid w:val="41701F7E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3">
    <w:nsid w:val="48162991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>
    <w:nsid w:val="5A9B2BE6"/>
    <w:multiLevelType w:val="hybridMultilevel"/>
    <w:tmpl w:val="CF28EC70"/>
    <w:lvl w:ilvl="0" w:tplc="9C9C80EE">
      <w:start w:val="3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8F135F"/>
    <w:multiLevelType w:val="multilevel"/>
    <w:tmpl w:val="3048B89E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BC473D"/>
    <w:multiLevelType w:val="hybridMultilevel"/>
    <w:tmpl w:val="4972FEA2"/>
    <w:lvl w:ilvl="0" w:tplc="2CD695CE">
      <w:start w:val="1"/>
      <w:numFmt w:val="upperLetter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8179C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8">
    <w:nsid w:val="65036D40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65A666D8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6BE03332"/>
    <w:multiLevelType w:val="hybridMultilevel"/>
    <w:tmpl w:val="79A2B298"/>
    <w:lvl w:ilvl="0" w:tplc="F5CC47BE">
      <w:start w:val="1"/>
      <w:numFmt w:val="upperLetter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B91E15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>
    <w:nsid w:val="73205AD3"/>
    <w:multiLevelType w:val="hybridMultilevel"/>
    <w:tmpl w:val="B4C0CEE8"/>
    <w:lvl w:ilvl="0" w:tplc="5284E0E0">
      <w:start w:val="4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C87D81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4">
    <w:nsid w:val="7D9B790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5">
    <w:nsid w:val="7FD44389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82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13"/>
  </w:num>
  <w:num w:numId="4">
    <w:abstractNumId w:val="18"/>
  </w:num>
  <w:num w:numId="5">
    <w:abstractNumId w:val="23"/>
  </w:num>
  <w:num w:numId="6">
    <w:abstractNumId w:val="25"/>
  </w:num>
  <w:num w:numId="7">
    <w:abstractNumId w:val="7"/>
  </w:num>
  <w:num w:numId="8">
    <w:abstractNumId w:val="12"/>
  </w:num>
  <w:num w:numId="9">
    <w:abstractNumId w:val="19"/>
  </w:num>
  <w:num w:numId="10">
    <w:abstractNumId w:val="4"/>
  </w:num>
  <w:num w:numId="11">
    <w:abstractNumId w:val="9"/>
  </w:num>
  <w:num w:numId="12">
    <w:abstractNumId w:val="17"/>
  </w:num>
  <w:num w:numId="13">
    <w:abstractNumId w:val="1"/>
  </w:num>
  <w:num w:numId="14">
    <w:abstractNumId w:val="21"/>
  </w:num>
  <w:num w:numId="15">
    <w:abstractNumId w:val="11"/>
  </w:num>
  <w:num w:numId="16">
    <w:abstractNumId w:val="2"/>
  </w:num>
  <w:num w:numId="17">
    <w:abstractNumId w:val="5"/>
  </w:num>
  <w:num w:numId="18">
    <w:abstractNumId w:val="3"/>
  </w:num>
  <w:num w:numId="19">
    <w:abstractNumId w:val="15"/>
  </w:num>
  <w:num w:numId="20">
    <w:abstractNumId w:val="6"/>
  </w:num>
  <w:num w:numId="21">
    <w:abstractNumId w:val="14"/>
  </w:num>
  <w:num w:numId="22">
    <w:abstractNumId w:val="22"/>
  </w:num>
  <w:num w:numId="23">
    <w:abstractNumId w:val="8"/>
  </w:num>
  <w:num w:numId="24">
    <w:abstractNumId w:val="20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A51"/>
    <w:rsid w:val="000516CD"/>
    <w:rsid w:val="000F3E09"/>
    <w:rsid w:val="00112F43"/>
    <w:rsid w:val="001730E4"/>
    <w:rsid w:val="00192D92"/>
    <w:rsid w:val="001E6C87"/>
    <w:rsid w:val="001F2F02"/>
    <w:rsid w:val="00222E4B"/>
    <w:rsid w:val="002801CE"/>
    <w:rsid w:val="00292F36"/>
    <w:rsid w:val="003500ED"/>
    <w:rsid w:val="00372E42"/>
    <w:rsid w:val="00387E33"/>
    <w:rsid w:val="004171B4"/>
    <w:rsid w:val="00435A51"/>
    <w:rsid w:val="004B553B"/>
    <w:rsid w:val="005134EF"/>
    <w:rsid w:val="00566014"/>
    <w:rsid w:val="005F3E1B"/>
    <w:rsid w:val="006520DE"/>
    <w:rsid w:val="00674248"/>
    <w:rsid w:val="006A0FC1"/>
    <w:rsid w:val="006B0C27"/>
    <w:rsid w:val="006B55C7"/>
    <w:rsid w:val="006D04FE"/>
    <w:rsid w:val="00736186"/>
    <w:rsid w:val="00736B3F"/>
    <w:rsid w:val="00793093"/>
    <w:rsid w:val="008459EE"/>
    <w:rsid w:val="00847F61"/>
    <w:rsid w:val="0086515C"/>
    <w:rsid w:val="00894DCF"/>
    <w:rsid w:val="008C6298"/>
    <w:rsid w:val="00932D4E"/>
    <w:rsid w:val="0098471C"/>
    <w:rsid w:val="009C3E20"/>
    <w:rsid w:val="00B10441"/>
    <w:rsid w:val="00B429D5"/>
    <w:rsid w:val="00B67586"/>
    <w:rsid w:val="00B94E11"/>
    <w:rsid w:val="00C42041"/>
    <w:rsid w:val="00C60AC7"/>
    <w:rsid w:val="00C820F3"/>
    <w:rsid w:val="00CA390C"/>
    <w:rsid w:val="00CB174C"/>
    <w:rsid w:val="00CE5CA4"/>
    <w:rsid w:val="00D010EA"/>
    <w:rsid w:val="00D34496"/>
    <w:rsid w:val="00E1420A"/>
    <w:rsid w:val="00E26CAE"/>
    <w:rsid w:val="00EF60B8"/>
    <w:rsid w:val="00F2155B"/>
    <w:rsid w:val="00F41941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441"/>
    <w:rPr>
      <w:lang w:eastAsia="en-US"/>
    </w:rPr>
  </w:style>
  <w:style w:type="paragraph" w:styleId="Heading1">
    <w:name w:val="heading 1"/>
    <w:basedOn w:val="Normal"/>
    <w:next w:val="Normal"/>
    <w:qFormat/>
    <w:rsid w:val="00B104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10441"/>
    <w:pPr>
      <w:keepNext/>
      <w:outlineLvl w:val="1"/>
    </w:pPr>
    <w:rPr>
      <w:rFonts w:ascii="Arial" w:hAnsi="Arial" w:cs="Arial"/>
      <w:i/>
      <w:iCs/>
    </w:rPr>
  </w:style>
  <w:style w:type="paragraph" w:styleId="Heading3">
    <w:name w:val="heading 3"/>
    <w:basedOn w:val="Normal"/>
    <w:next w:val="Normal"/>
    <w:qFormat/>
    <w:rsid w:val="00B10441"/>
    <w:pPr>
      <w:keepNext/>
      <w:spacing w:before="20" w:after="20"/>
      <w:ind w:left="1962" w:right="432" w:hanging="90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B10441"/>
    <w:pPr>
      <w:keepNext/>
      <w:widowControl w:val="0"/>
      <w:tabs>
        <w:tab w:val="right" w:pos="12960"/>
      </w:tabs>
      <w:jc w:val="center"/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0441"/>
    <w:pPr>
      <w:tabs>
        <w:tab w:val="center" w:pos="4320"/>
        <w:tab w:val="right" w:pos="8640"/>
      </w:tabs>
    </w:pPr>
  </w:style>
  <w:style w:type="paragraph" w:customStyle="1" w:styleId="MainSectText">
    <w:name w:val="Main SectText"/>
    <w:basedOn w:val="Normal"/>
    <w:rsid w:val="00B10441"/>
    <w:pPr>
      <w:jc w:val="both"/>
    </w:pPr>
  </w:style>
  <w:style w:type="paragraph" w:customStyle="1" w:styleId="SectionHeading">
    <w:name w:val="Section Heading"/>
    <w:basedOn w:val="Normal"/>
    <w:rsid w:val="00B10441"/>
    <w:rPr>
      <w:rFonts w:ascii="Book Antiqua" w:hAnsi="Book Antiqua"/>
      <w:b/>
      <w:sz w:val="24"/>
    </w:rPr>
  </w:style>
  <w:style w:type="paragraph" w:customStyle="1" w:styleId="narratstyle">
    <w:name w:val="narrat style"/>
    <w:basedOn w:val="SectionHeading"/>
    <w:rsid w:val="00B10441"/>
    <w:pPr>
      <w:spacing w:before="120"/>
      <w:ind w:left="720" w:right="86"/>
    </w:pPr>
    <w:rPr>
      <w:rFonts w:ascii="Times New Roman" w:hAnsi="Times New Roman"/>
      <w:b w:val="0"/>
      <w:sz w:val="20"/>
    </w:rPr>
  </w:style>
  <w:style w:type="paragraph" w:customStyle="1" w:styleId="formtext">
    <w:name w:val="form text"/>
    <w:basedOn w:val="MainSectionText"/>
    <w:rsid w:val="00B10441"/>
    <w:pPr>
      <w:spacing w:before="12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rsid w:val="00B10441"/>
    <w:rPr>
      <w:rFonts w:ascii="Palatino" w:hAnsi="Palatino"/>
      <w:noProof/>
      <w:sz w:val="22"/>
      <w:lang w:eastAsia="en-US"/>
    </w:rPr>
  </w:style>
  <w:style w:type="paragraph" w:customStyle="1" w:styleId="tableheading">
    <w:name w:val="table heading"/>
    <w:basedOn w:val="formtext-small"/>
    <w:rsid w:val="00B10441"/>
    <w:pPr>
      <w:spacing w:before="60"/>
    </w:pPr>
    <w:rPr>
      <w:b/>
    </w:rPr>
  </w:style>
  <w:style w:type="paragraph" w:customStyle="1" w:styleId="formtext-small">
    <w:name w:val="form text - small"/>
    <w:basedOn w:val="MainSectionText"/>
    <w:rsid w:val="00B10441"/>
    <w:pPr>
      <w:spacing w:before="240"/>
    </w:pPr>
    <w:rPr>
      <w:rFonts w:ascii="Times New Roman" w:hAnsi="Times New Roman"/>
      <w:noProof w:val="0"/>
      <w:sz w:val="20"/>
    </w:rPr>
  </w:style>
  <w:style w:type="paragraph" w:customStyle="1" w:styleId="Instructions">
    <w:name w:val="Instructions"/>
    <w:basedOn w:val="Normal"/>
    <w:autoRedefine/>
    <w:rsid w:val="00B10441"/>
    <w:pPr>
      <w:pBdr>
        <w:top w:val="single" w:sz="4" w:space="1" w:color="auto"/>
        <w:left w:val="single" w:sz="4" w:space="0" w:color="auto"/>
        <w:bottom w:val="single" w:sz="4" w:space="18" w:color="auto"/>
        <w:right w:val="single" w:sz="4" w:space="2" w:color="auto"/>
      </w:pBdr>
      <w:shd w:val="pct15" w:color="auto" w:fill="FFFFFF"/>
    </w:pPr>
  </w:style>
  <w:style w:type="paragraph" w:customStyle="1" w:styleId="table">
    <w:name w:val="table"/>
    <w:basedOn w:val="Normal"/>
    <w:rsid w:val="00B104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i/>
    </w:rPr>
  </w:style>
  <w:style w:type="paragraph" w:styleId="BodyText2">
    <w:name w:val="Body Text 2"/>
    <w:basedOn w:val="Normal"/>
    <w:rsid w:val="00B10441"/>
  </w:style>
  <w:style w:type="paragraph" w:styleId="Title">
    <w:name w:val="Title"/>
    <w:basedOn w:val="Normal"/>
    <w:qFormat/>
    <w:rsid w:val="00B10441"/>
    <w:pPr>
      <w:spacing w:after="120"/>
      <w:jc w:val="center"/>
    </w:pPr>
    <w:rPr>
      <w:b/>
      <w:sz w:val="52"/>
    </w:rPr>
  </w:style>
  <w:style w:type="character" w:styleId="PageNumber">
    <w:name w:val="page number"/>
    <w:basedOn w:val="DefaultParagraphFont"/>
    <w:rsid w:val="00B10441"/>
  </w:style>
  <w:style w:type="paragraph" w:styleId="Footer">
    <w:name w:val="footer"/>
    <w:basedOn w:val="Normal"/>
    <w:rsid w:val="00B10441"/>
    <w:pPr>
      <w:widowControl w:val="0"/>
      <w:tabs>
        <w:tab w:val="center" w:pos="4320"/>
        <w:tab w:val="right" w:pos="8640"/>
      </w:tabs>
      <w:spacing w:line="0" w:lineRule="atLeast"/>
      <w:jc w:val="both"/>
    </w:pPr>
    <w:rPr>
      <w:rFonts w:ascii="Times" w:hAnsi="Times"/>
    </w:rPr>
  </w:style>
  <w:style w:type="paragraph" w:customStyle="1" w:styleId="Indentwbullet">
    <w:name w:val="Indent w/bullet"/>
    <w:basedOn w:val="Normal"/>
    <w:rsid w:val="00B10441"/>
    <w:pPr>
      <w:tabs>
        <w:tab w:val="left" w:pos="1440"/>
      </w:tabs>
      <w:spacing w:before="60" w:after="60"/>
      <w:ind w:left="882" w:right="360" w:hanging="360"/>
      <w:jc w:val="both"/>
    </w:pPr>
  </w:style>
  <w:style w:type="paragraph" w:customStyle="1" w:styleId="BoxedHeads">
    <w:name w:val="BoxedHeads"/>
    <w:basedOn w:val="Normal"/>
    <w:rsid w:val="00B10441"/>
    <w:pPr>
      <w:shd w:val="pct60" w:color="C0C0C0" w:fill="auto"/>
      <w:tabs>
        <w:tab w:val="left" w:pos="720"/>
        <w:tab w:val="right" w:pos="6120"/>
      </w:tabs>
      <w:spacing w:before="240" w:after="60"/>
      <w:jc w:val="both"/>
    </w:pPr>
    <w:rPr>
      <w:b/>
    </w:rPr>
  </w:style>
  <w:style w:type="paragraph" w:customStyle="1" w:styleId="MPtext">
    <w:name w:val="MPtext"/>
    <w:basedOn w:val="Normal"/>
    <w:rsid w:val="00B10441"/>
    <w:pPr>
      <w:spacing w:after="60"/>
      <w:ind w:left="1440" w:hanging="720"/>
      <w:jc w:val="both"/>
    </w:pPr>
    <w:rPr>
      <w:i/>
    </w:rPr>
  </w:style>
  <w:style w:type="paragraph" w:customStyle="1" w:styleId="Subheads">
    <w:name w:val="Subheads"/>
    <w:basedOn w:val="Normal"/>
    <w:rsid w:val="00B10441"/>
    <w:pPr>
      <w:spacing w:after="60"/>
      <w:jc w:val="both"/>
    </w:pPr>
    <w:rPr>
      <w:b/>
    </w:rPr>
  </w:style>
  <w:style w:type="paragraph" w:customStyle="1" w:styleId="MPtxt2">
    <w:name w:val="MPtxt2"/>
    <w:basedOn w:val="MPtext"/>
    <w:rsid w:val="00B10441"/>
    <w:pPr>
      <w:ind w:firstLine="0"/>
    </w:pPr>
  </w:style>
  <w:style w:type="paragraph" w:customStyle="1" w:styleId="BlurbHeads">
    <w:name w:val="Blurb Heads"/>
    <w:rsid w:val="00B10441"/>
    <w:rPr>
      <w:b/>
      <w:i/>
      <w:noProof/>
      <w:sz w:val="24"/>
      <w:lang w:eastAsia="en-US"/>
    </w:rPr>
  </w:style>
  <w:style w:type="paragraph" w:customStyle="1" w:styleId="indent2-bullet">
    <w:name w:val="indent 2 -bullet"/>
    <w:basedOn w:val="Indentwbullet"/>
    <w:rsid w:val="00B10441"/>
    <w:pPr>
      <w:spacing w:before="20" w:after="0"/>
      <w:ind w:left="1440"/>
    </w:pPr>
  </w:style>
  <w:style w:type="paragraph" w:customStyle="1" w:styleId="tesxtindent">
    <w:name w:val="tesxt indent"/>
    <w:basedOn w:val="Heading3"/>
    <w:rsid w:val="00B10441"/>
    <w:pPr>
      <w:tabs>
        <w:tab w:val="left" w:pos="5742"/>
      </w:tabs>
      <w:ind w:left="1242" w:right="972" w:firstLine="0"/>
      <w:outlineLvl w:val="9"/>
    </w:pPr>
  </w:style>
  <w:style w:type="paragraph" w:customStyle="1" w:styleId="Indenthead3">
    <w:name w:val="Indent@head3"/>
    <w:basedOn w:val="Normal"/>
    <w:rsid w:val="00B10441"/>
    <w:pPr>
      <w:spacing w:before="20" w:after="20"/>
      <w:ind w:left="1958"/>
      <w:jc w:val="both"/>
    </w:pPr>
    <w:rPr>
      <w:i/>
      <w:sz w:val="18"/>
    </w:rPr>
  </w:style>
  <w:style w:type="paragraph" w:styleId="TOC3">
    <w:name w:val="toc 3"/>
    <w:basedOn w:val="Normal"/>
    <w:autoRedefine/>
    <w:semiHidden/>
    <w:rsid w:val="00B10441"/>
    <w:rPr>
      <w:bCs/>
    </w:rPr>
  </w:style>
  <w:style w:type="paragraph" w:styleId="BodyText">
    <w:name w:val="Body Text"/>
    <w:basedOn w:val="Normal"/>
    <w:rsid w:val="00B10441"/>
    <w:rPr>
      <w:i/>
      <w:iCs/>
    </w:rPr>
  </w:style>
  <w:style w:type="character" w:customStyle="1" w:styleId="def-contents1">
    <w:name w:val="def-contents1"/>
    <w:basedOn w:val="DefaultParagraphFont"/>
    <w:rsid w:val="000516CD"/>
  </w:style>
  <w:style w:type="paragraph" w:styleId="BalloonText">
    <w:name w:val="Balloon Text"/>
    <w:basedOn w:val="Normal"/>
    <w:link w:val="BalloonTextChar"/>
    <w:rsid w:val="00566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601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ichard\State%20of%20MN\Project_Plan_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Project_Plan_Format</Template>
  <TotalTime>134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rfang</dc:creator>
  <cp:keywords/>
  <dc:description/>
  <cp:lastModifiedBy>Ebeid</cp:lastModifiedBy>
  <cp:revision>7</cp:revision>
  <cp:lastPrinted>2013-02-04T18:12:00Z</cp:lastPrinted>
  <dcterms:created xsi:type="dcterms:W3CDTF">2012-07-09T17:51:00Z</dcterms:created>
  <dcterms:modified xsi:type="dcterms:W3CDTF">2013-02-08T19:35:00Z</dcterms:modified>
</cp:coreProperties>
</file>